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F335F1"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5259862" wp14:editId="2E53C111">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297A033" w14:textId="77777777" w:rsidTr="00185F4A">
        <w:trPr>
          <w:trHeight w:val="1083"/>
        </w:trPr>
        <w:tc>
          <w:tcPr>
            <w:tcW w:w="10790" w:type="dxa"/>
            <w:gridSpan w:val="9"/>
          </w:tcPr>
          <w:p w14:paraId="186916AD" w14:textId="77777777" w:rsidR="00DF198B" w:rsidRDefault="00DF198B"/>
        </w:tc>
      </w:tr>
      <w:tr w:rsidR="00DF198B" w14:paraId="3064FDB0" w14:textId="77777777" w:rsidTr="00185F4A">
        <w:trPr>
          <w:trHeight w:val="1068"/>
        </w:trPr>
        <w:tc>
          <w:tcPr>
            <w:tcW w:w="1198" w:type="dxa"/>
            <w:gridSpan w:val="2"/>
            <w:tcBorders>
              <w:right w:val="single" w:sz="18" w:space="0" w:color="476166" w:themeColor="accent1"/>
            </w:tcBorders>
          </w:tcPr>
          <w:p w14:paraId="5DE98497"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7B1CACDA" w14:textId="162013C5" w:rsidR="00036E43" w:rsidRPr="00036E43" w:rsidRDefault="00036E43" w:rsidP="00874FE7">
            <w:pPr>
              <w:pStyle w:val="Heading1"/>
              <w:rPr>
                <w:sz w:val="56"/>
                <w:szCs w:val="56"/>
              </w:rPr>
            </w:pPr>
            <w:r w:rsidRPr="00036E43">
              <w:rPr>
                <w:sz w:val="56"/>
                <w:szCs w:val="56"/>
              </w:rPr>
              <w:t xml:space="preserve">EE-628-WS Fall 2020 </w:t>
            </w:r>
          </w:p>
          <w:p w14:paraId="62907A4E" w14:textId="56C26800" w:rsidR="00DF198B" w:rsidRPr="00DF198B" w:rsidRDefault="00036E43" w:rsidP="00874FE7">
            <w:pPr>
              <w:pStyle w:val="Heading1"/>
            </w:pPr>
            <w:r w:rsidRPr="00036E43">
              <w:rPr>
                <w:sz w:val="56"/>
                <w:szCs w:val="56"/>
              </w:rPr>
              <w:t>Final Project Report</w:t>
            </w:r>
          </w:p>
        </w:tc>
        <w:tc>
          <w:tcPr>
            <w:tcW w:w="1199" w:type="dxa"/>
            <w:gridSpan w:val="2"/>
            <w:tcBorders>
              <w:left w:val="single" w:sz="18" w:space="0" w:color="476166" w:themeColor="accent1"/>
            </w:tcBorders>
          </w:tcPr>
          <w:p w14:paraId="5BB1004A" w14:textId="77777777" w:rsidR="00DF198B" w:rsidRDefault="00DF198B"/>
        </w:tc>
      </w:tr>
      <w:tr w:rsidR="00DF198B" w14:paraId="05E8CF93" w14:textId="77777777" w:rsidTr="00185F4A">
        <w:trPr>
          <w:trHeight w:val="1837"/>
        </w:trPr>
        <w:tc>
          <w:tcPr>
            <w:tcW w:w="1170" w:type="dxa"/>
          </w:tcPr>
          <w:p w14:paraId="2D650482" w14:textId="77777777" w:rsidR="00DF198B" w:rsidRDefault="00DF198B"/>
        </w:tc>
        <w:tc>
          <w:tcPr>
            <w:tcW w:w="8460" w:type="dxa"/>
            <w:gridSpan w:val="7"/>
          </w:tcPr>
          <w:p w14:paraId="176AB237" w14:textId="77777777" w:rsidR="00DF198B" w:rsidRDefault="00DF198B"/>
        </w:tc>
        <w:tc>
          <w:tcPr>
            <w:tcW w:w="1160" w:type="dxa"/>
          </w:tcPr>
          <w:p w14:paraId="7343AA4A" w14:textId="77777777" w:rsidR="00DF198B" w:rsidRDefault="00DF198B"/>
        </w:tc>
      </w:tr>
      <w:tr w:rsidR="00DF198B" w14:paraId="16BA8BCD" w14:textId="77777777" w:rsidTr="00185F4A">
        <w:trPr>
          <w:trHeight w:val="929"/>
        </w:trPr>
        <w:tc>
          <w:tcPr>
            <w:tcW w:w="2397" w:type="dxa"/>
            <w:gridSpan w:val="4"/>
          </w:tcPr>
          <w:p w14:paraId="4F6FE316" w14:textId="77777777" w:rsidR="00DF198B" w:rsidRDefault="00DF198B"/>
        </w:tc>
        <w:tc>
          <w:tcPr>
            <w:tcW w:w="5995" w:type="dxa"/>
            <w:shd w:val="clear" w:color="auto" w:fill="FFFFFF" w:themeFill="background1"/>
          </w:tcPr>
          <w:p w14:paraId="1267B509" w14:textId="77777777" w:rsidR="00DF198B" w:rsidRPr="00DF198B" w:rsidRDefault="00DF198B" w:rsidP="00DF198B">
            <w:pPr>
              <w:jc w:val="center"/>
              <w:rPr>
                <w:rFonts w:ascii="Georgia" w:hAnsi="Georgia"/>
                <w:sz w:val="48"/>
                <w:szCs w:val="48"/>
              </w:rPr>
            </w:pPr>
          </w:p>
        </w:tc>
        <w:tc>
          <w:tcPr>
            <w:tcW w:w="2398" w:type="dxa"/>
            <w:gridSpan w:val="4"/>
          </w:tcPr>
          <w:p w14:paraId="2F98DF48" w14:textId="77777777" w:rsidR="00DF198B" w:rsidRDefault="00DF198B"/>
        </w:tc>
      </w:tr>
      <w:tr w:rsidR="00DF198B" w14:paraId="2935DAF0" w14:textId="77777777" w:rsidTr="00185F4A">
        <w:trPr>
          <w:trHeight w:val="1460"/>
        </w:trPr>
        <w:tc>
          <w:tcPr>
            <w:tcW w:w="2397" w:type="dxa"/>
            <w:gridSpan w:val="4"/>
          </w:tcPr>
          <w:p w14:paraId="0D91E542" w14:textId="77777777" w:rsidR="00DF198B" w:rsidRDefault="00DF198B"/>
        </w:tc>
        <w:tc>
          <w:tcPr>
            <w:tcW w:w="5995" w:type="dxa"/>
            <w:shd w:val="clear" w:color="auto" w:fill="FFFFFF" w:themeFill="background1"/>
          </w:tcPr>
          <w:p w14:paraId="3114C7C7" w14:textId="46FB8EF3" w:rsidR="00DF198B" w:rsidRPr="00DF198B" w:rsidRDefault="00036E43" w:rsidP="00874FE7">
            <w:pPr>
              <w:pStyle w:val="Heading2"/>
            </w:pPr>
            <w:r>
              <w:t>Prem Patel</w:t>
            </w:r>
          </w:p>
        </w:tc>
        <w:tc>
          <w:tcPr>
            <w:tcW w:w="2398" w:type="dxa"/>
            <w:gridSpan w:val="4"/>
          </w:tcPr>
          <w:p w14:paraId="0540FCFB" w14:textId="77777777" w:rsidR="00DF198B" w:rsidRDefault="00DF198B"/>
        </w:tc>
      </w:tr>
      <w:tr w:rsidR="00DF198B" w14:paraId="615FB90E" w14:textId="77777777" w:rsidTr="00185F4A">
        <w:trPr>
          <w:trHeight w:val="7176"/>
        </w:trPr>
        <w:tc>
          <w:tcPr>
            <w:tcW w:w="2397" w:type="dxa"/>
            <w:gridSpan w:val="4"/>
            <w:vAlign w:val="bottom"/>
          </w:tcPr>
          <w:p w14:paraId="121CF40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7BCB0F14" w14:textId="2DA17A27" w:rsidR="00DF198B" w:rsidRPr="00DF198B" w:rsidRDefault="00036E43" w:rsidP="00874FE7">
            <w:pPr>
              <w:pStyle w:val="Heading3"/>
            </w:pPr>
            <w:r>
              <w:t>12/17/2020</w:t>
            </w:r>
          </w:p>
          <w:p w14:paraId="380E5E3D" w14:textId="77777777" w:rsidR="00874FE7" w:rsidRPr="00DF198B" w:rsidRDefault="0084225B" w:rsidP="00874FE7">
            <w:pPr>
              <w:pStyle w:val="Heading3"/>
            </w:pPr>
            <w:sdt>
              <w:sdtPr>
                <w:id w:val="-1516760087"/>
                <w:placeholder>
                  <w:docPart w:val="50A72631EF15443B94200128A56C6959"/>
                </w:placeholder>
                <w:temporary/>
                <w:showingPlcHdr/>
                <w15:appearance w15:val="hidden"/>
              </w:sdtPr>
              <w:sdtEndPr/>
              <w:sdtContent>
                <w:r w:rsidR="00874FE7" w:rsidRPr="00DF198B">
                  <w:t>—</w:t>
                </w:r>
              </w:sdtContent>
            </w:sdt>
          </w:p>
          <w:p w14:paraId="1A421A43" w14:textId="369FB030" w:rsidR="00DF198B" w:rsidRPr="00DF198B" w:rsidRDefault="00036E43" w:rsidP="00874FE7">
            <w:pPr>
              <w:pStyle w:val="Heading3"/>
            </w:pPr>
            <w:r>
              <w:t>Course: EE628-WS</w:t>
            </w:r>
          </w:p>
          <w:p w14:paraId="74F6367B" w14:textId="77777777" w:rsidR="00DF198B" w:rsidRPr="00DF198B" w:rsidRDefault="0084225B" w:rsidP="00874FE7">
            <w:pPr>
              <w:pStyle w:val="Heading3"/>
            </w:pPr>
            <w:sdt>
              <w:sdtPr>
                <w:id w:val="1492440299"/>
                <w:placeholder>
                  <w:docPart w:val="92F594922D3E41F0B4D6EACAA598BA4F"/>
                </w:placeholder>
                <w:temporary/>
                <w:showingPlcHdr/>
                <w15:appearance w15:val="hidden"/>
              </w:sdtPr>
              <w:sdtEndPr/>
              <w:sdtContent>
                <w:r w:rsidR="00874FE7" w:rsidRPr="00DF198B">
                  <w:t>—</w:t>
                </w:r>
              </w:sdtContent>
            </w:sdt>
          </w:p>
          <w:p w14:paraId="24950B17" w14:textId="09AEAAA9" w:rsidR="00DF198B" w:rsidRDefault="00036E43" w:rsidP="00874FE7">
            <w:pPr>
              <w:pStyle w:val="Heading3"/>
            </w:pPr>
            <w:r>
              <w:t xml:space="preserve">Professor: </w:t>
            </w:r>
            <w:r w:rsidRPr="00036E43">
              <w:t>Rensheng Wang</w:t>
            </w:r>
          </w:p>
          <w:p w14:paraId="04D73552" w14:textId="77777777" w:rsidR="00DF198B" w:rsidRPr="00DF198B" w:rsidRDefault="00DF198B" w:rsidP="00DF198B"/>
        </w:tc>
        <w:tc>
          <w:tcPr>
            <w:tcW w:w="2398" w:type="dxa"/>
            <w:gridSpan w:val="4"/>
            <w:vAlign w:val="bottom"/>
          </w:tcPr>
          <w:p w14:paraId="4F253499" w14:textId="77777777" w:rsidR="00DF198B" w:rsidRDefault="00DF198B" w:rsidP="00DF198B">
            <w:pPr>
              <w:jc w:val="center"/>
            </w:pPr>
          </w:p>
        </w:tc>
      </w:tr>
      <w:tr w:rsidR="00DF198B" w14:paraId="1740D308" w14:textId="77777777" w:rsidTr="00185F4A">
        <w:tc>
          <w:tcPr>
            <w:tcW w:w="2340" w:type="dxa"/>
            <w:gridSpan w:val="3"/>
          </w:tcPr>
          <w:p w14:paraId="304B485F" w14:textId="77777777" w:rsidR="00DF198B" w:rsidRDefault="00DF198B"/>
        </w:tc>
        <w:tc>
          <w:tcPr>
            <w:tcW w:w="6120" w:type="dxa"/>
            <w:gridSpan w:val="3"/>
          </w:tcPr>
          <w:p w14:paraId="532428C5" w14:textId="77777777" w:rsidR="00DF198B" w:rsidRDefault="00DF198B"/>
        </w:tc>
        <w:tc>
          <w:tcPr>
            <w:tcW w:w="2330" w:type="dxa"/>
            <w:gridSpan w:val="3"/>
          </w:tcPr>
          <w:p w14:paraId="2D3CF99D" w14:textId="77777777" w:rsidR="00DF198B" w:rsidRDefault="00DF198B"/>
        </w:tc>
      </w:tr>
    </w:tbl>
    <w:p w14:paraId="39B2ECC2" w14:textId="77777777" w:rsidR="002D2200" w:rsidRDefault="002D2200" w:rsidP="0088558D">
      <w:pPr>
        <w:spacing w:line="480" w:lineRule="auto"/>
        <w:jc w:val="both"/>
      </w:pPr>
    </w:p>
    <w:p w14:paraId="3812761D" w14:textId="77777777" w:rsidR="00953706" w:rsidRPr="00C141EC" w:rsidRDefault="00953706" w:rsidP="0088558D">
      <w:pPr>
        <w:pStyle w:val="Text"/>
        <w:spacing w:line="480" w:lineRule="auto"/>
        <w:jc w:val="both"/>
        <w:rPr>
          <w:b/>
          <w:bCs/>
          <w:u w:val="single"/>
        </w:rPr>
      </w:pPr>
      <w:r w:rsidRPr="00C141EC">
        <w:rPr>
          <w:b/>
          <w:bCs/>
          <w:u w:val="single"/>
        </w:rPr>
        <w:t>Algorithm used:</w:t>
      </w:r>
    </w:p>
    <w:p w14:paraId="374A10AD" w14:textId="77777777" w:rsidR="00953706" w:rsidRDefault="00953706" w:rsidP="0088558D">
      <w:pPr>
        <w:pStyle w:val="Text"/>
        <w:spacing w:line="480" w:lineRule="auto"/>
        <w:jc w:val="both"/>
      </w:pPr>
      <w:r>
        <w:t xml:space="preserve">CNN is easily the most popular type of neural network for image classification. These models are ubiquitous for computer vision tasks like image classification, edge or object detection, and image recognition. </w:t>
      </w:r>
    </w:p>
    <w:p w14:paraId="2F6E8408" w14:textId="77777777" w:rsidR="00953706" w:rsidRDefault="00953706" w:rsidP="0088558D">
      <w:pPr>
        <w:pStyle w:val="Text"/>
        <w:spacing w:line="480" w:lineRule="auto"/>
        <w:jc w:val="both"/>
      </w:pPr>
    </w:p>
    <w:p w14:paraId="3DCBEFD0" w14:textId="77777777" w:rsidR="00953706" w:rsidRDefault="00953706" w:rsidP="0088558D">
      <w:pPr>
        <w:pStyle w:val="Text"/>
        <w:spacing w:line="480" w:lineRule="auto"/>
        <w:jc w:val="both"/>
      </w:pPr>
      <w:r>
        <w:t xml:space="preserve">We are using three layer and a fully connected layer to obtain the probabilities of images being a dog. Each layer consists of Convolution, </w:t>
      </w:r>
      <w:proofErr w:type="spellStart"/>
      <w:r>
        <w:t>BatchNorm</w:t>
      </w:r>
      <w:proofErr w:type="spellEnd"/>
      <w:r>
        <w:t xml:space="preserve">, Pooling, and Drop Out variables which are tweaked to obtain the best accuracy of the model. </w:t>
      </w:r>
    </w:p>
    <w:p w14:paraId="53BBCE49" w14:textId="77777777" w:rsidR="00953706" w:rsidRDefault="00953706" w:rsidP="0088558D">
      <w:pPr>
        <w:pStyle w:val="Text"/>
        <w:spacing w:line="480" w:lineRule="auto"/>
        <w:jc w:val="both"/>
      </w:pPr>
    </w:p>
    <w:p w14:paraId="66E5AA8C" w14:textId="77777777" w:rsidR="00953706" w:rsidRDefault="00953706" w:rsidP="0088558D">
      <w:pPr>
        <w:pStyle w:val="Text"/>
        <w:spacing w:line="480" w:lineRule="auto"/>
        <w:jc w:val="both"/>
      </w:pPr>
      <w:r>
        <w:t xml:space="preserve">The first three layers and for feature extraction while the fully connected layer is the classifier. </w:t>
      </w:r>
    </w:p>
    <w:p w14:paraId="13CCA982" w14:textId="77777777" w:rsidR="00953706" w:rsidRDefault="00953706" w:rsidP="0088558D">
      <w:pPr>
        <w:pStyle w:val="Text"/>
        <w:spacing w:line="480" w:lineRule="auto"/>
        <w:jc w:val="both"/>
      </w:pPr>
    </w:p>
    <w:p w14:paraId="2D8FA23D" w14:textId="77777777" w:rsidR="00953706" w:rsidRPr="00C141EC" w:rsidRDefault="00953706" w:rsidP="0088558D">
      <w:pPr>
        <w:pStyle w:val="Text"/>
        <w:spacing w:line="480" w:lineRule="auto"/>
        <w:jc w:val="both"/>
        <w:rPr>
          <w:b/>
          <w:bCs/>
          <w:u w:val="single"/>
        </w:rPr>
      </w:pPr>
      <w:r w:rsidRPr="00C141EC">
        <w:rPr>
          <w:b/>
          <w:bCs/>
          <w:u w:val="single"/>
        </w:rPr>
        <w:t>Parameters tried and changed:</w:t>
      </w:r>
    </w:p>
    <w:p w14:paraId="7A4FD8F8" w14:textId="77777777" w:rsidR="00953706" w:rsidRDefault="00953706" w:rsidP="0088558D">
      <w:pPr>
        <w:pStyle w:val="Text"/>
        <w:spacing w:line="480" w:lineRule="auto"/>
        <w:jc w:val="both"/>
      </w:pPr>
    </w:p>
    <w:p w14:paraId="6443A7FD" w14:textId="77777777" w:rsidR="00953706" w:rsidRDefault="00953706" w:rsidP="0088558D">
      <w:pPr>
        <w:pStyle w:val="Text"/>
        <w:numPr>
          <w:ilvl w:val="0"/>
          <w:numId w:val="2"/>
        </w:numPr>
        <w:spacing w:line="480" w:lineRule="auto"/>
        <w:jc w:val="both"/>
      </w:pPr>
      <w:r w:rsidRPr="00C141EC">
        <w:rPr>
          <w:u w:val="single"/>
        </w:rPr>
        <w:t>Image size:</w:t>
      </w:r>
      <w:r>
        <w:t xml:space="preserve"> </w:t>
      </w:r>
    </w:p>
    <w:p w14:paraId="12908588" w14:textId="77777777" w:rsidR="00953706" w:rsidRDefault="00953706" w:rsidP="0088558D">
      <w:pPr>
        <w:pStyle w:val="Text"/>
        <w:spacing w:line="480" w:lineRule="auto"/>
        <w:ind w:left="720"/>
        <w:jc w:val="both"/>
      </w:pPr>
      <w:r>
        <w:t>To maintain consistence throughout the images, they were resized to a standard 128x128 dimensions. Increasing this number would tremendously increase the computational power.</w:t>
      </w:r>
    </w:p>
    <w:p w14:paraId="4D5F661B" w14:textId="77777777" w:rsidR="00953706" w:rsidRDefault="00953706" w:rsidP="0088558D">
      <w:pPr>
        <w:pStyle w:val="Text"/>
        <w:numPr>
          <w:ilvl w:val="0"/>
          <w:numId w:val="2"/>
        </w:numPr>
        <w:spacing w:line="480" w:lineRule="auto"/>
        <w:jc w:val="both"/>
        <w:rPr>
          <w:u w:val="single"/>
        </w:rPr>
      </w:pPr>
      <w:r w:rsidRPr="00C141EC">
        <w:rPr>
          <w:u w:val="single"/>
        </w:rPr>
        <w:t>Epoch:</w:t>
      </w:r>
    </w:p>
    <w:p w14:paraId="5FDD0062" w14:textId="77777777" w:rsidR="00953706" w:rsidRDefault="00953706" w:rsidP="0088558D">
      <w:pPr>
        <w:pStyle w:val="Text"/>
        <w:spacing w:line="480" w:lineRule="auto"/>
        <w:ind w:left="720"/>
        <w:jc w:val="both"/>
      </w:pPr>
      <w:r>
        <w:lastRenderedPageBreak/>
        <w:t xml:space="preserve">After a lot of trial and error, the final epoch number set is 10. For after processing and for testing, FAST_RUN variable can be set true and it will run the model at 3 epochs. Current model’s accuracy at 10 epochs is 84.4% but this can be increased by increasing the number of epochs. However, the mentioned number of epochs was chosen considering the computational power (GPU) that my machine has. </w:t>
      </w:r>
      <w:proofErr w:type="spellStart"/>
      <w:r>
        <w:t>EarlyStop</w:t>
      </w:r>
      <w:proofErr w:type="spellEnd"/>
      <w:r>
        <w:t xml:space="preserve"> function was added to ensure the over fitting of the model if more than 10 epochs are used.</w:t>
      </w:r>
    </w:p>
    <w:p w14:paraId="3C64A2FE" w14:textId="77777777" w:rsidR="00953706" w:rsidRPr="001A0DDB" w:rsidRDefault="00953706" w:rsidP="0088558D">
      <w:pPr>
        <w:pStyle w:val="Text"/>
        <w:numPr>
          <w:ilvl w:val="0"/>
          <w:numId w:val="2"/>
        </w:numPr>
        <w:spacing w:line="480" w:lineRule="auto"/>
        <w:jc w:val="both"/>
        <w:rPr>
          <w:u w:val="single"/>
        </w:rPr>
      </w:pPr>
      <w:r w:rsidRPr="001A0DDB">
        <w:rPr>
          <w:u w:val="single"/>
        </w:rPr>
        <w:t>Learning Rate:</w:t>
      </w:r>
    </w:p>
    <w:p w14:paraId="7BCDB99F" w14:textId="77777777" w:rsidR="00953706" w:rsidRPr="001A0DDB" w:rsidRDefault="00953706" w:rsidP="0088558D">
      <w:pPr>
        <w:pStyle w:val="Text"/>
        <w:spacing w:line="480" w:lineRule="auto"/>
        <w:ind w:left="720"/>
        <w:jc w:val="both"/>
      </w:pPr>
      <w:r>
        <w:t xml:space="preserve">Instead of trying multiple learning rates, </w:t>
      </w:r>
      <w:proofErr w:type="spellStart"/>
      <w:r w:rsidRPr="001A0DDB">
        <w:rPr>
          <w:i/>
          <w:iCs/>
        </w:rPr>
        <w:t>ReduceLROnPlateau</w:t>
      </w:r>
      <w:proofErr w:type="spellEnd"/>
      <w:r>
        <w:rPr>
          <w:i/>
          <w:iCs/>
        </w:rPr>
        <w:t xml:space="preserve"> </w:t>
      </w:r>
      <w:r>
        <w:t xml:space="preserve">was used to </w:t>
      </w:r>
      <w:proofErr w:type="spellStart"/>
      <w:proofErr w:type="gramStart"/>
      <w:r>
        <w:t>reduced</w:t>
      </w:r>
      <w:proofErr w:type="spellEnd"/>
      <w:proofErr w:type="gramEnd"/>
      <w:r>
        <w:t xml:space="preserve"> the learning rate if the accuracy wasn’t increasing by 2 steps.</w:t>
      </w:r>
    </w:p>
    <w:p w14:paraId="1E56F051" w14:textId="77777777" w:rsidR="00953706" w:rsidRDefault="00953706" w:rsidP="0088558D">
      <w:pPr>
        <w:pStyle w:val="Text"/>
        <w:spacing w:line="480" w:lineRule="auto"/>
        <w:ind w:left="720"/>
        <w:jc w:val="both"/>
      </w:pPr>
    </w:p>
    <w:p w14:paraId="084E081B" w14:textId="77777777" w:rsidR="00953706" w:rsidRPr="001A0DDB" w:rsidRDefault="00953706" w:rsidP="0088558D">
      <w:pPr>
        <w:pStyle w:val="Text"/>
        <w:spacing w:line="480" w:lineRule="auto"/>
        <w:jc w:val="both"/>
        <w:rPr>
          <w:b/>
          <w:bCs/>
          <w:u w:val="single"/>
        </w:rPr>
      </w:pPr>
      <w:r w:rsidRPr="001A0DDB">
        <w:rPr>
          <w:b/>
          <w:bCs/>
          <w:u w:val="single"/>
        </w:rPr>
        <w:t>Process:</w:t>
      </w:r>
    </w:p>
    <w:p w14:paraId="34999B86" w14:textId="77777777" w:rsidR="00953706" w:rsidRDefault="00953706" w:rsidP="0088558D">
      <w:pPr>
        <w:pStyle w:val="Text"/>
        <w:spacing w:line="480" w:lineRule="auto"/>
        <w:jc w:val="both"/>
      </w:pPr>
    </w:p>
    <w:p w14:paraId="03F02180" w14:textId="77777777" w:rsidR="00953706" w:rsidRDefault="00953706" w:rsidP="0088558D">
      <w:pPr>
        <w:pStyle w:val="Text"/>
        <w:numPr>
          <w:ilvl w:val="0"/>
          <w:numId w:val="3"/>
        </w:numPr>
        <w:spacing w:line="480" w:lineRule="auto"/>
        <w:jc w:val="both"/>
      </w:pPr>
      <w:r>
        <w:t>Defining constants, like FAST_RUN – for testing purposes, and other parameters like image size</w:t>
      </w:r>
    </w:p>
    <w:p w14:paraId="2E41D95C" w14:textId="77777777" w:rsidR="00953706" w:rsidRDefault="00953706" w:rsidP="0088558D">
      <w:pPr>
        <w:pStyle w:val="Text"/>
        <w:numPr>
          <w:ilvl w:val="0"/>
          <w:numId w:val="3"/>
        </w:numPr>
        <w:spacing w:line="480" w:lineRule="auto"/>
        <w:jc w:val="both"/>
      </w:pPr>
      <w:r>
        <w:t>Changing categorized name of the files into category numbers under training data. Dog = 1; Cat = 0</w:t>
      </w:r>
    </w:p>
    <w:p w14:paraId="2F3C5831" w14:textId="77777777" w:rsidR="00953706" w:rsidRDefault="00953706" w:rsidP="0088558D">
      <w:pPr>
        <w:pStyle w:val="Text"/>
        <w:numPr>
          <w:ilvl w:val="0"/>
          <w:numId w:val="3"/>
        </w:numPr>
        <w:spacing w:line="480" w:lineRule="auto"/>
        <w:jc w:val="both"/>
      </w:pPr>
      <w:r>
        <w:t xml:space="preserve">Converting an image into a plot by using </w:t>
      </w:r>
      <w:proofErr w:type="spellStart"/>
      <w:r w:rsidRPr="001A0DDB">
        <w:rPr>
          <w:i/>
          <w:iCs/>
        </w:rPr>
        <w:t>load_img</w:t>
      </w:r>
      <w:proofErr w:type="spellEnd"/>
      <w:r>
        <w:rPr>
          <w:i/>
          <w:iCs/>
        </w:rPr>
        <w:t xml:space="preserve"> </w:t>
      </w:r>
      <w:r>
        <w:t>to get pixel values.</w:t>
      </w:r>
    </w:p>
    <w:p w14:paraId="39102B5D" w14:textId="77777777" w:rsidR="00953706" w:rsidRDefault="00953706" w:rsidP="0088558D">
      <w:pPr>
        <w:pStyle w:val="Text"/>
        <w:numPr>
          <w:ilvl w:val="0"/>
          <w:numId w:val="3"/>
        </w:numPr>
        <w:spacing w:line="480" w:lineRule="auto"/>
        <w:jc w:val="both"/>
      </w:pPr>
      <w:r>
        <w:t xml:space="preserve">Building a model and defining parameters of each layer like activation function, Dropout, Compilation loss, compilation optimizer, etc. </w:t>
      </w:r>
    </w:p>
    <w:p w14:paraId="3C5C6747" w14:textId="77777777" w:rsidR="00953706" w:rsidRDefault="00953706" w:rsidP="0088558D">
      <w:pPr>
        <w:pStyle w:val="Text"/>
        <w:numPr>
          <w:ilvl w:val="0"/>
          <w:numId w:val="3"/>
        </w:numPr>
        <w:spacing w:line="480" w:lineRule="auto"/>
        <w:jc w:val="both"/>
      </w:pPr>
      <w:r>
        <w:lastRenderedPageBreak/>
        <w:t xml:space="preserve">Defining early stop to prevent overfitting of data if </w:t>
      </w:r>
      <w:proofErr w:type="spellStart"/>
      <w:r w:rsidRPr="001A0DDB">
        <w:rPr>
          <w:i/>
          <w:iCs/>
        </w:rPr>
        <w:t>val_loss</w:t>
      </w:r>
      <w:proofErr w:type="spellEnd"/>
      <w:r>
        <w:t xml:space="preserve"> isn’t  reduced after 10 </w:t>
      </w:r>
      <w:proofErr w:type="gramStart"/>
      <w:r>
        <w:t>epochs</w:t>
      </w:r>
      <w:proofErr w:type="gramEnd"/>
      <w:r>
        <w:t xml:space="preserve"> but this wasn’t used as 10 epochs were used to train the model.</w:t>
      </w:r>
    </w:p>
    <w:p w14:paraId="3FF2D620" w14:textId="77777777" w:rsidR="00953706" w:rsidRDefault="00953706" w:rsidP="0088558D">
      <w:pPr>
        <w:pStyle w:val="Text"/>
        <w:numPr>
          <w:ilvl w:val="0"/>
          <w:numId w:val="3"/>
        </w:numPr>
        <w:spacing w:line="480" w:lineRule="auto"/>
        <w:jc w:val="both"/>
      </w:pPr>
      <w:r>
        <w:t xml:space="preserve">Function to tweak the learning rate if the accuracy </w:t>
      </w:r>
      <w:proofErr w:type="gramStart"/>
      <w:r>
        <w:t>wasn’t</w:t>
      </w:r>
      <w:proofErr w:type="gramEnd"/>
      <w:r>
        <w:t xml:space="preserve"> increasing by 2 steps.</w:t>
      </w:r>
    </w:p>
    <w:p w14:paraId="620D6077" w14:textId="77777777" w:rsidR="00953706" w:rsidRDefault="00953706" w:rsidP="0088558D">
      <w:pPr>
        <w:pStyle w:val="Text"/>
        <w:numPr>
          <w:ilvl w:val="0"/>
          <w:numId w:val="3"/>
        </w:numPr>
        <w:spacing w:line="480" w:lineRule="auto"/>
        <w:jc w:val="both"/>
      </w:pPr>
      <w:r>
        <w:t xml:space="preserve">Preparing data before feeding it into our model: Categorical names were used instead of categorical numbers as </w:t>
      </w:r>
      <w:proofErr w:type="spellStart"/>
      <w:r w:rsidRPr="001A0DDB">
        <w:rPr>
          <w:i/>
          <w:iCs/>
        </w:rPr>
        <w:t>class_mode</w:t>
      </w:r>
      <w:proofErr w:type="spellEnd"/>
      <w:r w:rsidRPr="001A0DDB">
        <w:rPr>
          <w:i/>
          <w:iCs/>
        </w:rPr>
        <w:t>=’categorical’</w:t>
      </w:r>
      <w:r>
        <w:t xml:space="preserve">  is used. </w:t>
      </w:r>
    </w:p>
    <w:p w14:paraId="363AA314" w14:textId="77777777" w:rsidR="00953706" w:rsidRDefault="00953706" w:rsidP="0088558D">
      <w:pPr>
        <w:pStyle w:val="Text"/>
        <w:numPr>
          <w:ilvl w:val="0"/>
          <w:numId w:val="3"/>
        </w:numPr>
        <w:spacing w:line="480" w:lineRule="auto"/>
        <w:jc w:val="both"/>
      </w:pPr>
      <w:r>
        <w:t>Fitting the training model – Epoch 10 was used and the final accuracy score if the model is 84.35%</w:t>
      </w:r>
    </w:p>
    <w:p w14:paraId="028EF4AF" w14:textId="77777777" w:rsidR="00953706" w:rsidRDefault="00953706" w:rsidP="0088558D">
      <w:pPr>
        <w:pStyle w:val="Text"/>
        <w:numPr>
          <w:ilvl w:val="0"/>
          <w:numId w:val="3"/>
        </w:numPr>
        <w:spacing w:line="480" w:lineRule="auto"/>
        <w:jc w:val="both"/>
      </w:pPr>
      <w:r>
        <w:t xml:space="preserve">Prediction using the given model. Since the model gives out the probability of the image being a dog, </w:t>
      </w:r>
      <w:proofErr w:type="spellStart"/>
      <w:r>
        <w:t>numpy</w:t>
      </w:r>
      <w:proofErr w:type="spellEnd"/>
      <w:r>
        <w:t xml:space="preserve"> average max was used.</w:t>
      </w:r>
    </w:p>
    <w:p w14:paraId="414D9CD0" w14:textId="77777777" w:rsidR="00953706" w:rsidRDefault="00953706" w:rsidP="0088558D">
      <w:pPr>
        <w:pStyle w:val="Text"/>
        <w:numPr>
          <w:ilvl w:val="0"/>
          <w:numId w:val="3"/>
        </w:numPr>
        <w:spacing w:line="480" w:lineRule="auto"/>
        <w:ind w:left="629"/>
        <w:jc w:val="both"/>
      </w:pPr>
      <w:r>
        <w:t>Predictions were then converted back into 0 and 1 and the file is saved as a csv.</w:t>
      </w:r>
    </w:p>
    <w:p w14:paraId="5985BD17" w14:textId="5C2A51E5" w:rsidR="00953706" w:rsidRDefault="00953706" w:rsidP="0088558D">
      <w:pPr>
        <w:pStyle w:val="Text"/>
        <w:numPr>
          <w:ilvl w:val="0"/>
          <w:numId w:val="3"/>
        </w:numPr>
        <w:spacing w:line="480" w:lineRule="auto"/>
        <w:ind w:left="629"/>
        <w:jc w:val="both"/>
      </w:pPr>
      <w:r>
        <w:t xml:space="preserve">Visualizing a few images as they were classified. </w:t>
      </w:r>
    </w:p>
    <w:p w14:paraId="5E94A9A3" w14:textId="083CBE31" w:rsidR="00953706" w:rsidRDefault="00953706" w:rsidP="0088558D">
      <w:pPr>
        <w:pStyle w:val="Text"/>
        <w:spacing w:line="480" w:lineRule="auto"/>
        <w:jc w:val="both"/>
      </w:pPr>
    </w:p>
    <w:p w14:paraId="09271631" w14:textId="5A55AD73" w:rsidR="0088558D" w:rsidRDefault="00953706" w:rsidP="0088558D">
      <w:pPr>
        <w:pStyle w:val="Text"/>
        <w:spacing w:line="480" w:lineRule="auto"/>
        <w:jc w:val="both"/>
        <w:rPr>
          <w:b/>
          <w:bCs/>
          <w:u w:val="single"/>
        </w:rPr>
      </w:pPr>
      <w:r w:rsidRPr="00953706">
        <w:rPr>
          <w:b/>
          <w:bCs/>
          <w:u w:val="single"/>
        </w:rPr>
        <w:t>Results Obtained:</w:t>
      </w:r>
    </w:p>
    <w:p w14:paraId="23EBEF38" w14:textId="16883F84" w:rsidR="0088558D" w:rsidRPr="0088558D" w:rsidRDefault="0088558D" w:rsidP="0088558D">
      <w:pPr>
        <w:pStyle w:val="Text"/>
        <w:spacing w:line="480" w:lineRule="auto"/>
        <w:jc w:val="both"/>
      </w:pPr>
      <w:r>
        <w:t>Below is the screenshot for the final epochs and highlighted is the final accuracy obtained of the model:</w:t>
      </w:r>
    </w:p>
    <w:p w14:paraId="1D590777" w14:textId="03F95D75" w:rsidR="00953706" w:rsidRDefault="00953706" w:rsidP="0088558D">
      <w:pPr>
        <w:pStyle w:val="Text"/>
        <w:spacing w:line="480" w:lineRule="auto"/>
        <w:jc w:val="both"/>
        <w:rPr>
          <w:b/>
          <w:bCs/>
          <w:u w:val="single"/>
        </w:rPr>
      </w:pPr>
      <w:r>
        <w:rPr>
          <w:noProof/>
        </w:rPr>
        <w:drawing>
          <wp:inline distT="0" distB="0" distL="0" distR="0" wp14:anchorId="329BE1E3" wp14:editId="5A564A6F">
            <wp:extent cx="6858000" cy="1589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589405"/>
                    </a:xfrm>
                    <a:prstGeom prst="rect">
                      <a:avLst/>
                    </a:prstGeom>
                  </pic:spPr>
                </pic:pic>
              </a:graphicData>
            </a:graphic>
          </wp:inline>
        </w:drawing>
      </w:r>
      <w:r w:rsidRPr="00953706">
        <w:rPr>
          <w:b/>
          <w:bCs/>
          <w:u w:val="single"/>
        </w:rPr>
        <w:t xml:space="preserve"> </w:t>
      </w:r>
    </w:p>
    <w:p w14:paraId="0D9BF11E" w14:textId="71755F03" w:rsidR="0088558D" w:rsidRPr="0088558D" w:rsidRDefault="0088558D" w:rsidP="0088558D">
      <w:pPr>
        <w:pStyle w:val="Text"/>
        <w:spacing w:line="480" w:lineRule="auto"/>
        <w:jc w:val="both"/>
      </w:pPr>
      <w:r>
        <w:lastRenderedPageBreak/>
        <w:t>After training the model, images were plotted with their predicted values. A snipped of the plot is found below where ‘0’ stands for a cat and ‘1’ stands for a dog. The below image shows the first nine images and their results.</w:t>
      </w:r>
    </w:p>
    <w:p w14:paraId="58613B1C" w14:textId="3ECAE7FB" w:rsidR="0048120C" w:rsidRDefault="0088558D" w:rsidP="0088558D">
      <w:pPr>
        <w:spacing w:line="480" w:lineRule="auto"/>
        <w:jc w:val="both"/>
      </w:pPr>
      <w:r>
        <w:rPr>
          <w:noProof/>
        </w:rPr>
        <w:drawing>
          <wp:inline distT="0" distB="0" distL="0" distR="0" wp14:anchorId="14662BED" wp14:editId="19550BAA">
            <wp:extent cx="6858000" cy="6980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6980555"/>
                    </a:xfrm>
                    <a:prstGeom prst="rect">
                      <a:avLst/>
                    </a:prstGeom>
                  </pic:spPr>
                </pic:pic>
              </a:graphicData>
            </a:graphic>
          </wp:inline>
        </w:drawing>
      </w:r>
    </w:p>
    <w:p w14:paraId="0932659F" w14:textId="6D714BA4" w:rsidR="0088558D" w:rsidRDefault="0088558D" w:rsidP="0088558D">
      <w:pPr>
        <w:spacing w:line="480" w:lineRule="auto"/>
        <w:jc w:val="both"/>
      </w:pPr>
    </w:p>
    <w:p w14:paraId="555A2620" w14:textId="3F41C789" w:rsidR="0088558D" w:rsidRPr="0088558D" w:rsidRDefault="0088558D" w:rsidP="0088558D">
      <w:pPr>
        <w:spacing w:line="480" w:lineRule="auto"/>
        <w:jc w:val="both"/>
        <w:rPr>
          <w:sz w:val="28"/>
          <w:szCs w:val="28"/>
        </w:rPr>
      </w:pPr>
      <w:r w:rsidRPr="0088558D">
        <w:rPr>
          <w:sz w:val="28"/>
          <w:szCs w:val="28"/>
        </w:rPr>
        <w:lastRenderedPageBreak/>
        <w:t xml:space="preserve">For the available computational power, 10 </w:t>
      </w:r>
      <w:proofErr w:type="gramStart"/>
      <w:r w:rsidRPr="0088558D">
        <w:rPr>
          <w:sz w:val="28"/>
          <w:szCs w:val="28"/>
        </w:rPr>
        <w:t>epoch</w:t>
      </w:r>
      <w:proofErr w:type="gramEnd"/>
      <w:r w:rsidRPr="0088558D">
        <w:rPr>
          <w:sz w:val="28"/>
          <w:szCs w:val="28"/>
        </w:rPr>
        <w:t xml:space="preserve"> is a sweet spot to get a decent accuracy while it can be increased by increasing the epochs but it would need more time or computational power. </w:t>
      </w:r>
    </w:p>
    <w:sectPr w:rsidR="0088558D" w:rsidRPr="0088558D" w:rsidSect="00E74B29">
      <w:footerReference w:type="even" r:id="rId13"/>
      <w:footerReference w:type="default" r:id="rId1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6561B" w14:textId="77777777" w:rsidR="0084225B" w:rsidRDefault="0084225B" w:rsidP="00E74B29">
      <w:r>
        <w:separator/>
      </w:r>
    </w:p>
  </w:endnote>
  <w:endnote w:type="continuationSeparator" w:id="0">
    <w:p w14:paraId="299A2EED" w14:textId="77777777" w:rsidR="0084225B" w:rsidRDefault="0084225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01795333"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79744A"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66E6CB"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6A1AE5ED" w14:textId="77777777" w:rsidTr="006709F1">
      <w:tc>
        <w:tcPr>
          <w:tcW w:w="1079" w:type="dxa"/>
        </w:tcPr>
        <w:p w14:paraId="65B0EDC5" w14:textId="77777777" w:rsidR="00E74B29" w:rsidRPr="00E74B29" w:rsidRDefault="00E74B29" w:rsidP="006709F1">
          <w:pPr>
            <w:pStyle w:val="Footer"/>
          </w:pPr>
        </w:p>
      </w:tc>
      <w:tc>
        <w:tcPr>
          <w:tcW w:w="5395" w:type="dxa"/>
        </w:tcPr>
        <w:p w14:paraId="4F9E9614" w14:textId="5B1CF2FD" w:rsidR="00E74B29" w:rsidRPr="00874FE7" w:rsidRDefault="00E74B29" w:rsidP="006709F1">
          <w:pPr>
            <w:pStyle w:val="Footer"/>
          </w:pP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1F04C3E"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4AA9AB3B" w14:textId="77777777" w:rsidR="00E74B29" w:rsidRPr="00E74B29" w:rsidRDefault="00E74B29" w:rsidP="006709F1">
          <w:pPr>
            <w:pStyle w:val="Footer"/>
          </w:pPr>
        </w:p>
      </w:tc>
    </w:tr>
  </w:tbl>
  <w:p w14:paraId="24F399BA"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9B973" w14:textId="77777777" w:rsidR="0084225B" w:rsidRDefault="0084225B" w:rsidP="00E74B29">
      <w:r>
        <w:separator/>
      </w:r>
    </w:p>
  </w:footnote>
  <w:footnote w:type="continuationSeparator" w:id="0">
    <w:p w14:paraId="63CBBC3A" w14:textId="77777777" w:rsidR="0084225B" w:rsidRDefault="0084225B"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FFB41D9"/>
    <w:multiLevelType w:val="hybridMultilevel"/>
    <w:tmpl w:val="6CC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8EA5960"/>
    <w:multiLevelType w:val="hybridMultilevel"/>
    <w:tmpl w:val="357C3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826"/>
    <w:rsid w:val="00036E43"/>
    <w:rsid w:val="00086FA5"/>
    <w:rsid w:val="000E4641"/>
    <w:rsid w:val="00151F66"/>
    <w:rsid w:val="00177F8D"/>
    <w:rsid w:val="00185F4A"/>
    <w:rsid w:val="001A0DDB"/>
    <w:rsid w:val="001B7826"/>
    <w:rsid w:val="00205069"/>
    <w:rsid w:val="002D2200"/>
    <w:rsid w:val="0040564B"/>
    <w:rsid w:val="0048120C"/>
    <w:rsid w:val="004909D9"/>
    <w:rsid w:val="00521481"/>
    <w:rsid w:val="00665110"/>
    <w:rsid w:val="006709F1"/>
    <w:rsid w:val="006C60E6"/>
    <w:rsid w:val="00837914"/>
    <w:rsid w:val="0084225B"/>
    <w:rsid w:val="00874FE7"/>
    <w:rsid w:val="0088558D"/>
    <w:rsid w:val="008A02EE"/>
    <w:rsid w:val="00952F7D"/>
    <w:rsid w:val="00953706"/>
    <w:rsid w:val="0095496A"/>
    <w:rsid w:val="009615F0"/>
    <w:rsid w:val="009A38BA"/>
    <w:rsid w:val="00B43E11"/>
    <w:rsid w:val="00C141EC"/>
    <w:rsid w:val="00C755AB"/>
    <w:rsid w:val="00D43125"/>
    <w:rsid w:val="00D66A3A"/>
    <w:rsid w:val="00DA3B16"/>
    <w:rsid w:val="00DF198B"/>
    <w:rsid w:val="00E74B29"/>
    <w:rsid w:val="00F25D59"/>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7B5C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HTMLPreformatted">
    <w:name w:val="HTML Preformatted"/>
    <w:basedOn w:val="Normal"/>
    <w:link w:val="HTMLPreformattedChar"/>
    <w:uiPriority w:val="99"/>
    <w:semiHidden/>
    <w:rsid w:val="001A0DD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A0DDB"/>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429528">
      <w:bodyDiv w:val="1"/>
      <w:marLeft w:val="0"/>
      <w:marRight w:val="0"/>
      <w:marTop w:val="0"/>
      <w:marBottom w:val="0"/>
      <w:divBdr>
        <w:top w:val="none" w:sz="0" w:space="0" w:color="auto"/>
        <w:left w:val="none" w:sz="0" w:space="0" w:color="auto"/>
        <w:bottom w:val="none" w:sz="0" w:space="0" w:color="auto"/>
        <w:right w:val="none" w:sz="0" w:space="0" w:color="auto"/>
      </w:divBdr>
    </w:div>
    <w:div w:id="1458253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ntTable" Target="fontTable.xml"/><Relationship Id="rId10" Type="http://schemas.openxmlformats.org/officeDocument/2006/relationships/image" Target="media/image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e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0A72631EF15443B94200128A56C6959"/>
        <w:category>
          <w:name w:val="General"/>
          <w:gallery w:val="placeholder"/>
        </w:category>
        <w:types>
          <w:type w:val="bbPlcHdr"/>
        </w:types>
        <w:behaviors>
          <w:behavior w:val="content"/>
        </w:behaviors>
        <w:guid w:val="{5597F043-D875-4798-AD95-565BB808BD63}"/>
      </w:docPartPr>
      <w:docPartBody>
        <w:p w:rsidR="00000000" w:rsidRDefault="0006792C">
          <w:pPr>
            <w:pStyle w:val="50A72631EF15443B94200128A56C6959"/>
          </w:pPr>
          <w:r w:rsidRPr="00DF198B">
            <w:t>—</w:t>
          </w:r>
        </w:p>
      </w:docPartBody>
    </w:docPart>
    <w:docPart>
      <w:docPartPr>
        <w:name w:val="92F594922D3E41F0B4D6EACAA598BA4F"/>
        <w:category>
          <w:name w:val="General"/>
          <w:gallery w:val="placeholder"/>
        </w:category>
        <w:types>
          <w:type w:val="bbPlcHdr"/>
        </w:types>
        <w:behaviors>
          <w:behavior w:val="content"/>
        </w:behaviors>
        <w:guid w:val="{86161AE6-5FCB-433A-8EEF-777BB60FAA4D}"/>
      </w:docPartPr>
      <w:docPartBody>
        <w:p w:rsidR="00000000" w:rsidRDefault="0006792C">
          <w:pPr>
            <w:pStyle w:val="92F594922D3E41F0B4D6EACAA598BA4F"/>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792C"/>
    <w:rsid w:val="00067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16485313CD49A5A83D1BE71C6C0C35">
    <w:name w:val="9916485313CD49A5A83D1BE71C6C0C35"/>
  </w:style>
  <w:style w:type="paragraph" w:customStyle="1" w:styleId="2F1F12F8969E4712B79D2AD54BB9FD02">
    <w:name w:val="2F1F12F8969E4712B79D2AD54BB9FD02"/>
  </w:style>
  <w:style w:type="paragraph" w:customStyle="1" w:styleId="86196A0DC11841F28DFEE9AC6A83DC10">
    <w:name w:val="86196A0DC11841F28DFEE9AC6A83DC10"/>
  </w:style>
  <w:style w:type="paragraph" w:customStyle="1" w:styleId="50A72631EF15443B94200128A56C6959">
    <w:name w:val="50A72631EF15443B94200128A56C6959"/>
  </w:style>
  <w:style w:type="paragraph" w:customStyle="1" w:styleId="2C678D5D7DE74BE5B328B35D7E9D0646">
    <w:name w:val="2C678D5D7DE74BE5B328B35D7E9D0646"/>
  </w:style>
  <w:style w:type="paragraph" w:customStyle="1" w:styleId="92F594922D3E41F0B4D6EACAA598BA4F">
    <w:name w:val="92F594922D3E41F0B4D6EACAA598BA4F"/>
  </w:style>
  <w:style w:type="paragraph" w:customStyle="1" w:styleId="79C326BAC1E3440983637D2BF014C265">
    <w:name w:val="79C326BAC1E3440983637D2BF014C265"/>
  </w:style>
  <w:style w:type="paragraph" w:customStyle="1" w:styleId="E1C09EF08F15478CB24FCCEB8CFF6875">
    <w:name w:val="E1C09EF08F15478CB24FCCEB8CFF6875"/>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EADB9AB5E7FC4505852905E0293D93C6">
    <w:name w:val="EADB9AB5E7FC4505852905E0293D93C6"/>
  </w:style>
  <w:style w:type="paragraph" w:customStyle="1" w:styleId="A858329EE52F42E7A39129FD2F38DD95">
    <w:name w:val="A858329EE52F42E7A39129FD2F38DD95"/>
  </w:style>
  <w:style w:type="paragraph" w:customStyle="1" w:styleId="6F54BCE4F93A486BBE27D82DAF0D0A9A">
    <w:name w:val="6F54BCE4F93A486BBE27D82DAF0D0A9A"/>
  </w:style>
  <w:style w:type="paragraph" w:customStyle="1" w:styleId="8703DA7C08C5459EA3E545FDB488C0FC">
    <w:name w:val="8703DA7C08C5459EA3E545FDB488C0FC"/>
  </w:style>
  <w:style w:type="paragraph" w:customStyle="1" w:styleId="9EA64ADBA5AD4A63A8D53F2AF860A37C">
    <w:name w:val="9EA64ADBA5AD4A63A8D53F2AF860A37C"/>
  </w:style>
  <w:style w:type="paragraph" w:customStyle="1" w:styleId="7B2FB36D89D54DA48781825E353F6DD8">
    <w:name w:val="7B2FB36D89D54DA48781825E353F6DD8"/>
  </w:style>
  <w:style w:type="paragraph" w:customStyle="1" w:styleId="873649308A0E4AE5A4C495A67F3847C6">
    <w:name w:val="873649308A0E4AE5A4C495A67F3847C6"/>
  </w:style>
  <w:style w:type="paragraph" w:customStyle="1" w:styleId="B066EE4D49274034A571D87B1D52839A">
    <w:name w:val="B066EE4D49274034A571D87B1D5283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Pages>
  <Words>495</Words>
  <Characters>2824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2020-12-17T04:25:00Z</dcterms:created>
  <dcterms:modified xsi:type="dcterms:W3CDTF">2020-12-17T10:55:00Z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